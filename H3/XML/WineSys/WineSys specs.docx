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8547D2">
      <w:pPr>
        <w:pStyle w:val="Overskrift1"/>
      </w:pPr>
      <w:bookmarkStart w:id="0" w:name="_GoBack"/>
      <w:bookmarkEnd w:id="0"/>
      <w:r>
        <w:t>Wine</w:t>
      </w:r>
      <w:r w:rsidR="003C310D">
        <w:t>sys</w:t>
      </w:r>
    </w:p>
    <w:p w:rsidR="00D4304F" w:rsidRDefault="008547D2" w:rsidP="003C310D">
      <w:r>
        <w:t>Beskrivelse af Dansk Vinimports ordresystem.</w:t>
      </w:r>
    </w:p>
    <w:p w:rsidR="00D4304F" w:rsidRDefault="003C310D">
      <w:pPr>
        <w:pStyle w:val="Overskrift2"/>
      </w:pPr>
      <w:r>
        <w:t>Beskrivelse</w:t>
      </w:r>
    </w:p>
    <w:p w:rsidR="003C310D" w:rsidRDefault="008547D2" w:rsidP="003C310D">
      <w:r>
        <w:t>Dansk Vin</w:t>
      </w:r>
      <w:r w:rsidR="003334C9">
        <w:t>i</w:t>
      </w:r>
      <w:r>
        <w:t xml:space="preserve">mport </w:t>
      </w:r>
      <w:r w:rsidR="003334C9">
        <w:t xml:space="preserve">ønsker at få et tilbud på færdiggørelse af </w:t>
      </w:r>
      <w:proofErr w:type="spellStart"/>
      <w:r w:rsidR="003334C9">
        <w:t>WineSys</w:t>
      </w:r>
      <w:proofErr w:type="spellEnd"/>
      <w:r w:rsidR="003334C9">
        <w:t xml:space="preserve"> ordresystemet.</w:t>
      </w:r>
    </w:p>
    <w:p w:rsidR="003334C9" w:rsidRDefault="00D1356C" w:rsidP="003C310D">
      <w:r>
        <w:t xml:space="preserve">Systemet består i dag af håndtering af data igennem et objekthierarki. Al datahåndtering skal håndteres </w:t>
      </w:r>
      <w:r w:rsidR="00ED5BCB">
        <w:t>igennem dette.</w:t>
      </w:r>
    </w:p>
    <w:p w:rsidR="00ED5BCB" w:rsidRDefault="00ED5BCB" w:rsidP="003C310D">
      <w:r>
        <w:t xml:space="preserve">Objekthierarkiet </w:t>
      </w:r>
      <w:r w:rsidR="00573E1D">
        <w:t>tilgås gennem en klasse kaldet ”</w:t>
      </w:r>
      <w:proofErr w:type="spellStart"/>
      <w:r w:rsidR="00573E1D">
        <w:t>Winesys</w:t>
      </w:r>
      <w:proofErr w:type="spellEnd"/>
      <w:r w:rsidR="00573E1D">
        <w:t>” og der er eksempler på brugen af dette i denne beskrivelse, samt i selve projektet.</w:t>
      </w:r>
    </w:p>
    <w:p w:rsidR="00573E1D" w:rsidRPr="003C310D" w:rsidRDefault="00573E1D" w:rsidP="003C310D"/>
    <w:p w:rsidR="003C310D" w:rsidRDefault="003C310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3C310D" w:rsidRDefault="003334C9" w:rsidP="003C310D">
      <w:pPr>
        <w:pStyle w:val="Overskrift2"/>
      </w:pPr>
      <w:r>
        <w:lastRenderedPageBreak/>
        <w:t>Krav</w:t>
      </w:r>
    </w:p>
    <w:p w:rsidR="003334C9" w:rsidRDefault="003334C9" w:rsidP="003C310D">
      <w:pPr>
        <w:rPr>
          <w:sz w:val="22"/>
        </w:rPr>
      </w:pPr>
      <w:r>
        <w:rPr>
          <w:sz w:val="22"/>
        </w:rPr>
        <w:t>Systemet implementeres som en Console-applikation. Hvis man ønsker at afgive tilbud på at lave en Windows Forms-applikation, skal nedenstående krav omskrives og et udkast til skærmbilleder skal vedlægges som bilag til tilbud.</w:t>
      </w:r>
    </w:p>
    <w:p w:rsidR="00B738E2" w:rsidRDefault="00B738E2" w:rsidP="003C310D">
      <w:pPr>
        <w:rPr>
          <w:sz w:val="22"/>
        </w:rPr>
      </w:pPr>
      <w:r>
        <w:rPr>
          <w:sz w:val="22"/>
        </w:rPr>
        <w:t>Systemet skal som minimum opfylde følgende krav:</w:t>
      </w:r>
    </w:p>
    <w:p w:rsidR="00B738E2" w:rsidRDefault="00B738E2" w:rsidP="00B738E2">
      <w:pPr>
        <w:pStyle w:val="Overskrift3"/>
      </w:pPr>
      <w:r>
        <w:t>Menu</w:t>
      </w:r>
    </w:p>
    <w:p w:rsidR="003C310D" w:rsidRPr="00B738E2" w:rsidRDefault="00B738E2" w:rsidP="00B738E2">
      <w:pPr>
        <w:pStyle w:val="Listeafsnit"/>
        <w:numPr>
          <w:ilvl w:val="0"/>
          <w:numId w:val="23"/>
        </w:numPr>
        <w:rPr>
          <w:sz w:val="22"/>
        </w:rPr>
      </w:pPr>
      <w:r>
        <w:rPr>
          <w:sz w:val="22"/>
        </w:rPr>
        <w:t>Starter med brugerlogin</w:t>
      </w:r>
    </w:p>
    <w:p w:rsidR="003C310D" w:rsidRPr="00B738E2" w:rsidRDefault="003C310D" w:rsidP="00B738E2">
      <w:pPr>
        <w:pStyle w:val="Listeafsnit"/>
        <w:numPr>
          <w:ilvl w:val="0"/>
          <w:numId w:val="23"/>
        </w:numPr>
        <w:rPr>
          <w:sz w:val="22"/>
        </w:rPr>
      </w:pPr>
      <w:r w:rsidRPr="00B738E2">
        <w:rPr>
          <w:sz w:val="22"/>
        </w:rPr>
        <w:t>Præsenterer brugeren for følgende valg på skærmen:</w:t>
      </w:r>
    </w:p>
    <w:p w:rsidR="003C310D" w:rsidRDefault="003C310D" w:rsidP="00B738E2">
      <w:pPr>
        <w:pStyle w:val="Listeafsnit"/>
        <w:numPr>
          <w:ilvl w:val="1"/>
          <w:numId w:val="21"/>
        </w:numPr>
        <w:rPr>
          <w:sz w:val="22"/>
        </w:rPr>
      </w:pPr>
      <w:r w:rsidRPr="003C310D">
        <w:rPr>
          <w:sz w:val="22"/>
        </w:rPr>
        <w:t>Indtast ordre</w:t>
      </w:r>
    </w:p>
    <w:p w:rsidR="003334C9" w:rsidRDefault="003334C9" w:rsidP="00B738E2">
      <w:pPr>
        <w:pStyle w:val="Listeafsnit"/>
        <w:numPr>
          <w:ilvl w:val="1"/>
          <w:numId w:val="21"/>
        </w:numPr>
        <w:rPr>
          <w:sz w:val="22"/>
        </w:rPr>
      </w:pPr>
      <w:r>
        <w:rPr>
          <w:sz w:val="22"/>
        </w:rPr>
        <w:t>Opret nyt produkt</w:t>
      </w:r>
    </w:p>
    <w:p w:rsidR="003334C9" w:rsidRDefault="003334C9" w:rsidP="00B738E2">
      <w:pPr>
        <w:pStyle w:val="Listeafsnit"/>
        <w:numPr>
          <w:ilvl w:val="1"/>
          <w:numId w:val="21"/>
        </w:numPr>
        <w:rPr>
          <w:sz w:val="22"/>
        </w:rPr>
      </w:pPr>
      <w:r>
        <w:rPr>
          <w:sz w:val="22"/>
        </w:rPr>
        <w:t>Indtast levering</w:t>
      </w:r>
    </w:p>
    <w:p w:rsidR="003334C9" w:rsidRPr="003C310D" w:rsidRDefault="003334C9" w:rsidP="00B738E2">
      <w:pPr>
        <w:pStyle w:val="Listeafsnit"/>
        <w:numPr>
          <w:ilvl w:val="1"/>
          <w:numId w:val="21"/>
        </w:numPr>
        <w:rPr>
          <w:sz w:val="22"/>
        </w:rPr>
      </w:pPr>
      <w:r>
        <w:rPr>
          <w:sz w:val="22"/>
        </w:rPr>
        <w:t>Udskriv leveringsbekræftelse (ud fra leveringsnummer)</w:t>
      </w:r>
    </w:p>
    <w:p w:rsidR="003C310D" w:rsidRPr="003C310D" w:rsidRDefault="003C310D" w:rsidP="00B738E2">
      <w:pPr>
        <w:pStyle w:val="Listeafsnit"/>
        <w:numPr>
          <w:ilvl w:val="1"/>
          <w:numId w:val="21"/>
        </w:numPr>
        <w:rPr>
          <w:sz w:val="22"/>
        </w:rPr>
      </w:pPr>
      <w:r w:rsidRPr="003C310D">
        <w:rPr>
          <w:sz w:val="22"/>
        </w:rPr>
        <w:t xml:space="preserve">Udskriv ordrebekræftelse </w:t>
      </w:r>
      <w:r w:rsidR="003334C9">
        <w:rPr>
          <w:sz w:val="22"/>
        </w:rPr>
        <w:t>(ud fra ordrenummer)</w:t>
      </w:r>
    </w:p>
    <w:p w:rsidR="003C310D" w:rsidRPr="003334C9" w:rsidRDefault="003C310D" w:rsidP="00B738E2">
      <w:pPr>
        <w:pStyle w:val="Listeafsnit"/>
        <w:numPr>
          <w:ilvl w:val="1"/>
          <w:numId w:val="21"/>
        </w:numPr>
        <w:rPr>
          <w:sz w:val="22"/>
        </w:rPr>
      </w:pPr>
      <w:r w:rsidRPr="003C310D">
        <w:rPr>
          <w:sz w:val="22"/>
        </w:rPr>
        <w:t>Udskriv pakkeseddel</w:t>
      </w:r>
      <w:r w:rsidR="003334C9">
        <w:rPr>
          <w:sz w:val="22"/>
        </w:rPr>
        <w:t xml:space="preserve"> </w:t>
      </w:r>
      <w:r w:rsidR="003334C9">
        <w:rPr>
          <w:sz w:val="22"/>
        </w:rPr>
        <w:t>(ud fra ordrenummer)</w:t>
      </w:r>
    </w:p>
    <w:p w:rsidR="00B738E2" w:rsidRDefault="003C310D" w:rsidP="00B738E2">
      <w:pPr>
        <w:pStyle w:val="Listeafsnit"/>
        <w:numPr>
          <w:ilvl w:val="1"/>
          <w:numId w:val="21"/>
        </w:numPr>
        <w:rPr>
          <w:sz w:val="22"/>
        </w:rPr>
      </w:pPr>
      <w:r w:rsidRPr="003C310D">
        <w:rPr>
          <w:sz w:val="22"/>
        </w:rPr>
        <w:t>Udskriv følgeseddel</w:t>
      </w:r>
      <w:r w:rsidR="003334C9">
        <w:rPr>
          <w:sz w:val="22"/>
        </w:rPr>
        <w:t xml:space="preserve"> </w:t>
      </w:r>
      <w:r w:rsidR="003334C9">
        <w:rPr>
          <w:sz w:val="22"/>
        </w:rPr>
        <w:t>(ud fra ordrenummer)</w:t>
      </w:r>
    </w:p>
    <w:p w:rsidR="00B738E2" w:rsidRPr="00B738E2" w:rsidRDefault="00B738E2" w:rsidP="00B738E2">
      <w:pPr>
        <w:pStyle w:val="Listeafsnit"/>
        <w:numPr>
          <w:ilvl w:val="0"/>
          <w:numId w:val="23"/>
        </w:numPr>
        <w:rPr>
          <w:sz w:val="22"/>
        </w:rPr>
      </w:pPr>
      <w:r w:rsidRPr="00B738E2">
        <w:rPr>
          <w:sz w:val="22"/>
        </w:rPr>
        <w:t>Nedenstående metoder skal kaldes fra menuen, alt efter valg</w:t>
      </w:r>
    </w:p>
    <w:p w:rsidR="003C310D" w:rsidRPr="00B738E2" w:rsidRDefault="00B738E2" w:rsidP="00B738E2">
      <w:pPr>
        <w:pStyle w:val="Overskrift3"/>
      </w:pPr>
      <w:r w:rsidRPr="00B738E2">
        <w:t>Indtast ordre</w:t>
      </w:r>
    </w:p>
    <w:p w:rsidR="003C310D" w:rsidRPr="00B738E2" w:rsidRDefault="003C310D" w:rsidP="00B738E2">
      <w:pPr>
        <w:pStyle w:val="Listeafsnit"/>
        <w:numPr>
          <w:ilvl w:val="0"/>
          <w:numId w:val="23"/>
        </w:numPr>
        <w:rPr>
          <w:sz w:val="22"/>
        </w:rPr>
      </w:pPr>
      <w:r w:rsidRPr="00B738E2">
        <w:rPr>
          <w:sz w:val="22"/>
        </w:rPr>
        <w:t>Indtastning af varenummer og antal (gentages, indtil brugeren er færdig)</w:t>
      </w:r>
    </w:p>
    <w:p w:rsidR="003C310D" w:rsidRPr="00B738E2" w:rsidRDefault="003C310D" w:rsidP="00B738E2">
      <w:pPr>
        <w:pStyle w:val="Listeafsnit"/>
        <w:numPr>
          <w:ilvl w:val="0"/>
          <w:numId w:val="23"/>
        </w:numPr>
        <w:rPr>
          <w:sz w:val="22"/>
        </w:rPr>
      </w:pPr>
      <w:r w:rsidRPr="00B738E2">
        <w:rPr>
          <w:sz w:val="22"/>
        </w:rPr>
        <w:t>Gem brugernavn på ordren</w:t>
      </w:r>
    </w:p>
    <w:p w:rsidR="00B738E2" w:rsidRPr="00B738E2" w:rsidRDefault="00B738E2" w:rsidP="00B738E2">
      <w:pPr>
        <w:pStyle w:val="Overskrift3"/>
      </w:pPr>
      <w:r w:rsidRPr="00B738E2">
        <w:t>Udskriv ordrebekræftelse</w:t>
      </w:r>
    </w:p>
    <w:p w:rsidR="003C310D" w:rsidRPr="00B738E2" w:rsidRDefault="003C310D" w:rsidP="00B738E2">
      <w:pPr>
        <w:pStyle w:val="Listeafsnit"/>
        <w:numPr>
          <w:ilvl w:val="0"/>
          <w:numId w:val="23"/>
        </w:numPr>
        <w:rPr>
          <w:sz w:val="22"/>
        </w:rPr>
      </w:pPr>
      <w:r w:rsidRPr="00B738E2">
        <w:rPr>
          <w:sz w:val="22"/>
        </w:rPr>
        <w:t>Udskriver en ordrebekræftelse på skærmen med</w:t>
      </w:r>
    </w:p>
    <w:p w:rsidR="003C310D" w:rsidRPr="00B738E2" w:rsidRDefault="003C310D" w:rsidP="00B738E2">
      <w:pPr>
        <w:pStyle w:val="Listeafsnit"/>
        <w:numPr>
          <w:ilvl w:val="0"/>
          <w:numId w:val="23"/>
        </w:numPr>
        <w:rPr>
          <w:sz w:val="22"/>
        </w:rPr>
      </w:pPr>
      <w:r w:rsidRPr="00B738E2">
        <w:rPr>
          <w:sz w:val="22"/>
        </w:rPr>
        <w:t>En top med ordrenummer, ordredato og kundens data</w:t>
      </w:r>
    </w:p>
    <w:p w:rsidR="003C310D" w:rsidRDefault="003C310D" w:rsidP="00B738E2">
      <w:pPr>
        <w:pStyle w:val="Listeafsnit"/>
        <w:numPr>
          <w:ilvl w:val="0"/>
          <w:numId w:val="23"/>
        </w:numPr>
        <w:rPr>
          <w:sz w:val="22"/>
        </w:rPr>
      </w:pPr>
      <w:r w:rsidRPr="00B738E2">
        <w:rPr>
          <w:sz w:val="22"/>
        </w:rPr>
        <w:t>Ordrelin</w:t>
      </w:r>
      <w:r w:rsidR="00662FDF" w:rsidRPr="00B738E2">
        <w:rPr>
          <w:sz w:val="22"/>
        </w:rPr>
        <w:t>j</w:t>
      </w:r>
      <w:r w:rsidRPr="00B738E2">
        <w:rPr>
          <w:sz w:val="22"/>
        </w:rPr>
        <w:t>er med varenummer, varenavn og antal bestilt</w:t>
      </w:r>
    </w:p>
    <w:p w:rsidR="00B738E2" w:rsidRDefault="00B738E2">
      <w:pPr>
        <w:rPr>
          <w:rFonts w:asciiTheme="majorHAnsi" w:eastAsiaTheme="majorEastAsia" w:hAnsiTheme="majorHAnsi" w:cstheme="majorBidi"/>
          <w:color w:val="0072C6" w:themeColor="accent1"/>
          <w:sz w:val="34"/>
        </w:rPr>
      </w:pPr>
      <w:r>
        <w:br w:type="page"/>
      </w:r>
    </w:p>
    <w:p w:rsidR="003C310D" w:rsidRPr="00B738E2" w:rsidRDefault="00B738E2" w:rsidP="00B738E2">
      <w:pPr>
        <w:pStyle w:val="Overskrift3"/>
      </w:pPr>
      <w:r w:rsidRPr="00B738E2">
        <w:lastRenderedPageBreak/>
        <w:t>Udskriv pakkeseddel:</w:t>
      </w:r>
    </w:p>
    <w:p w:rsidR="003C310D" w:rsidRPr="003C310D" w:rsidRDefault="003C310D" w:rsidP="00B738E2">
      <w:pPr>
        <w:pStyle w:val="Listeafsnit"/>
        <w:numPr>
          <w:ilvl w:val="0"/>
          <w:numId w:val="24"/>
        </w:numPr>
        <w:rPr>
          <w:sz w:val="22"/>
        </w:rPr>
      </w:pPr>
      <w:r w:rsidRPr="003C310D">
        <w:rPr>
          <w:sz w:val="22"/>
        </w:rPr>
        <w:t>Udskriver en pakkeseddel på skærmen med</w:t>
      </w:r>
    </w:p>
    <w:p w:rsidR="003C310D" w:rsidRPr="003C310D" w:rsidRDefault="003C310D" w:rsidP="00B738E2">
      <w:pPr>
        <w:pStyle w:val="Listeafsnit"/>
        <w:numPr>
          <w:ilvl w:val="0"/>
          <w:numId w:val="24"/>
        </w:numPr>
        <w:rPr>
          <w:sz w:val="22"/>
        </w:rPr>
      </w:pPr>
      <w:r w:rsidRPr="003C310D">
        <w:rPr>
          <w:sz w:val="22"/>
        </w:rPr>
        <w:t>Navn på hvem der har pakket</w:t>
      </w:r>
    </w:p>
    <w:p w:rsidR="003C310D" w:rsidRPr="003C310D" w:rsidRDefault="003C310D" w:rsidP="00B738E2">
      <w:pPr>
        <w:pStyle w:val="Listeafsnit"/>
        <w:numPr>
          <w:ilvl w:val="0"/>
          <w:numId w:val="24"/>
        </w:numPr>
        <w:rPr>
          <w:sz w:val="22"/>
        </w:rPr>
      </w:pPr>
      <w:r w:rsidRPr="003C310D">
        <w:rPr>
          <w:sz w:val="22"/>
        </w:rPr>
        <w:t>Varenummer</w:t>
      </w:r>
    </w:p>
    <w:p w:rsidR="00662FDF" w:rsidRDefault="003C310D" w:rsidP="00B738E2">
      <w:pPr>
        <w:pStyle w:val="Listeafsnit"/>
        <w:numPr>
          <w:ilvl w:val="0"/>
          <w:numId w:val="24"/>
        </w:numPr>
        <w:rPr>
          <w:sz w:val="22"/>
        </w:rPr>
      </w:pPr>
      <w:r w:rsidRPr="00662FDF">
        <w:rPr>
          <w:sz w:val="22"/>
        </w:rPr>
        <w:t>Antal</w:t>
      </w:r>
    </w:p>
    <w:p w:rsidR="003C310D" w:rsidRPr="00662FDF" w:rsidRDefault="003C310D" w:rsidP="00B738E2">
      <w:pPr>
        <w:pStyle w:val="Listeafsnit"/>
        <w:numPr>
          <w:ilvl w:val="0"/>
          <w:numId w:val="24"/>
        </w:numPr>
        <w:rPr>
          <w:sz w:val="22"/>
        </w:rPr>
      </w:pPr>
      <w:r w:rsidRPr="00662FDF">
        <w:rPr>
          <w:sz w:val="22"/>
        </w:rPr>
        <w:t>Placering (reolnummer og hyldenummer)</w:t>
      </w:r>
    </w:p>
    <w:p w:rsidR="003C310D" w:rsidRPr="00B738E2" w:rsidRDefault="00B738E2" w:rsidP="00B738E2">
      <w:pPr>
        <w:pStyle w:val="Overskrift3"/>
      </w:pPr>
      <w:r w:rsidRPr="00B738E2">
        <w:t>Udskriv følgeseddel</w:t>
      </w:r>
    </w:p>
    <w:p w:rsidR="003C310D" w:rsidRDefault="003C310D" w:rsidP="00B738E2">
      <w:pPr>
        <w:pStyle w:val="Listeafsnit"/>
        <w:numPr>
          <w:ilvl w:val="0"/>
          <w:numId w:val="25"/>
        </w:numPr>
        <w:rPr>
          <w:sz w:val="22"/>
        </w:rPr>
      </w:pPr>
      <w:r w:rsidRPr="003C310D">
        <w:rPr>
          <w:sz w:val="22"/>
        </w:rPr>
        <w:t>Udskriver en følgeseddel på skærmen med</w:t>
      </w:r>
    </w:p>
    <w:p w:rsidR="00662FDF" w:rsidRDefault="00662FDF" w:rsidP="00B738E2">
      <w:pPr>
        <w:pStyle w:val="Listeafsnit"/>
        <w:numPr>
          <w:ilvl w:val="0"/>
          <w:numId w:val="25"/>
        </w:numPr>
        <w:rPr>
          <w:sz w:val="22"/>
        </w:rPr>
      </w:pPr>
      <w:r>
        <w:rPr>
          <w:sz w:val="22"/>
        </w:rPr>
        <w:t>Header med ordreoplysninger</w:t>
      </w:r>
    </w:p>
    <w:p w:rsidR="009F5E2B" w:rsidRPr="00662FDF" w:rsidRDefault="00662FDF" w:rsidP="00B738E2">
      <w:pPr>
        <w:pStyle w:val="Listeafsnit"/>
        <w:numPr>
          <w:ilvl w:val="0"/>
          <w:numId w:val="25"/>
        </w:numPr>
        <w:rPr>
          <w:sz w:val="22"/>
        </w:rPr>
      </w:pPr>
      <w:r w:rsidRPr="00662FDF">
        <w:rPr>
          <w:sz w:val="22"/>
        </w:rPr>
        <w:t>Lin</w:t>
      </w:r>
      <w:r>
        <w:rPr>
          <w:sz w:val="22"/>
        </w:rPr>
        <w:t>j</w:t>
      </w:r>
      <w:r w:rsidRPr="00662FDF">
        <w:rPr>
          <w:sz w:val="22"/>
        </w:rPr>
        <w:t>er med v</w:t>
      </w:r>
      <w:r w:rsidR="003C310D" w:rsidRPr="00662FDF">
        <w:rPr>
          <w:sz w:val="22"/>
        </w:rPr>
        <w:t>arenummer</w:t>
      </w:r>
      <w:r w:rsidRPr="00662FDF">
        <w:rPr>
          <w:sz w:val="22"/>
        </w:rPr>
        <w:t xml:space="preserve"> og </w:t>
      </w:r>
      <w:r>
        <w:rPr>
          <w:sz w:val="22"/>
        </w:rPr>
        <w:t>a</w:t>
      </w:r>
      <w:r w:rsidR="003C310D" w:rsidRPr="00662FDF">
        <w:rPr>
          <w:sz w:val="22"/>
        </w:rPr>
        <w:t>ntal</w:t>
      </w:r>
    </w:p>
    <w:p w:rsidR="00B738E2" w:rsidRDefault="00683517" w:rsidP="00683517">
      <w:pPr>
        <w:pStyle w:val="Overskrift3"/>
      </w:pPr>
      <w:r>
        <w:t>Lagerstatistik</w:t>
      </w:r>
    </w:p>
    <w:p w:rsidR="00683517" w:rsidRDefault="00683517" w:rsidP="00683517">
      <w:r>
        <w:t>Der er krav til en lagerstatistik der skal vise bevægelser på de enkelte produkter over tid.</w:t>
      </w:r>
    </w:p>
    <w:p w:rsidR="00683517" w:rsidRPr="00683517" w:rsidRDefault="00683517" w:rsidP="00683517">
      <w:r>
        <w:t>Specifikation fremsendes senere…</w:t>
      </w:r>
    </w:p>
    <w:p w:rsidR="00B442B5" w:rsidRPr="00683517" w:rsidRDefault="00662FDF" w:rsidP="00662FDF">
      <w:pPr>
        <w:pStyle w:val="Overskrift2"/>
      </w:pPr>
      <w:r w:rsidRPr="00683517">
        <w:t>Kodeeksemp</w:t>
      </w:r>
      <w:r w:rsidR="00B442B5" w:rsidRPr="00683517">
        <w:t>ler</w:t>
      </w:r>
    </w:p>
    <w:p w:rsidR="00683517" w:rsidRDefault="00B442B5" w:rsidP="00B442B5">
      <w:r w:rsidRPr="00683517">
        <w:t xml:space="preserve">I </w:t>
      </w:r>
      <w:r w:rsidR="00683517" w:rsidRPr="00683517">
        <w:t>Visual Studio projektet er d</w:t>
      </w:r>
      <w:r w:rsidR="00683517">
        <w:t>er eksempler på Login, produktliste og dannelse af ny ordre.</w:t>
      </w:r>
      <w:r w:rsidR="00683517">
        <w:br/>
      </w:r>
      <w:r w:rsidR="00683517">
        <w:br/>
        <w:t>Vær opmærksom på at projektkoden kan ændres i løbet af projektets løbetid (rettelser af fejl m.v.), så man opfordres til at have styr på egne rettelser.</w:t>
      </w:r>
    </w:p>
    <w:p w:rsidR="00683517" w:rsidRPr="00683517" w:rsidRDefault="00683517" w:rsidP="00B442B5"/>
    <w:sectPr w:rsidR="00683517" w:rsidRPr="00683517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CD7" w:rsidRDefault="00714CD7">
      <w:pPr>
        <w:spacing w:before="0" w:after="0" w:line="240" w:lineRule="auto"/>
      </w:pPr>
      <w:r>
        <w:separator/>
      </w:r>
    </w:p>
    <w:p w:rsidR="00714CD7" w:rsidRDefault="00714CD7"/>
  </w:endnote>
  <w:endnote w:type="continuationSeparator" w:id="0">
    <w:p w:rsidR="00714CD7" w:rsidRDefault="00714CD7">
      <w:pPr>
        <w:spacing w:before="0" w:after="0" w:line="240" w:lineRule="auto"/>
      </w:pPr>
      <w:r>
        <w:continuationSeparator/>
      </w:r>
    </w:p>
    <w:p w:rsidR="00714CD7" w:rsidRDefault="00714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7D2" w:rsidRDefault="008547D2">
        <w:pPr>
          <w:pStyle w:val="Sidefod"/>
        </w:pPr>
        <w:r>
          <w:rPr>
            <w:lang w:bidi="da-DK"/>
          </w:rPr>
          <w:fldChar w:fldCharType="begin"/>
        </w:r>
        <w:r>
          <w:rPr>
            <w:lang w:bidi="da-DK"/>
          </w:rPr>
          <w:instrText xml:space="preserve"> PAGE   \* MERGEFORMAT </w:instrText>
        </w:r>
        <w:r>
          <w:rPr>
            <w:lang w:bidi="da-DK"/>
          </w:rPr>
          <w:fldChar w:fldCharType="separate"/>
        </w:r>
        <w:r>
          <w:rPr>
            <w:noProof/>
            <w:lang w:bidi="da-DK"/>
          </w:rPr>
          <w:t>0</w:t>
        </w:r>
        <w:r>
          <w:rPr>
            <w:noProof/>
            <w:lang w:bidi="da-DK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7D2" w:rsidRDefault="008547D2">
    <w:pPr>
      <w:pStyle w:val="Sidefod"/>
    </w:pPr>
    <w:r>
      <w:t>IT-Import ApS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CD7" w:rsidRDefault="00714CD7">
      <w:pPr>
        <w:spacing w:before="0" w:after="0" w:line="240" w:lineRule="auto"/>
      </w:pPr>
      <w:r>
        <w:separator/>
      </w:r>
    </w:p>
    <w:p w:rsidR="00714CD7" w:rsidRDefault="00714CD7"/>
  </w:footnote>
  <w:footnote w:type="continuationSeparator" w:id="0">
    <w:p w:rsidR="00714CD7" w:rsidRDefault="00714CD7">
      <w:pPr>
        <w:spacing w:before="0" w:after="0" w:line="240" w:lineRule="auto"/>
      </w:pPr>
      <w:r>
        <w:continuationSeparator/>
      </w:r>
    </w:p>
    <w:p w:rsidR="00714CD7" w:rsidRDefault="00714C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Opstilling-talellerbogst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EB618F"/>
    <w:multiLevelType w:val="hybridMultilevel"/>
    <w:tmpl w:val="F1FE5F86"/>
    <w:lvl w:ilvl="0" w:tplc="0376003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50B24"/>
    <w:multiLevelType w:val="hybridMultilevel"/>
    <w:tmpl w:val="06289CC2"/>
    <w:lvl w:ilvl="0" w:tplc="5C1C2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4718C"/>
    <w:multiLevelType w:val="hybridMultilevel"/>
    <w:tmpl w:val="C910F9FA"/>
    <w:lvl w:ilvl="0" w:tplc="5C1C2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B03E4"/>
    <w:multiLevelType w:val="hybridMultilevel"/>
    <w:tmpl w:val="E3FA7F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F515A"/>
    <w:multiLevelType w:val="hybridMultilevel"/>
    <w:tmpl w:val="32CE89A4"/>
    <w:lvl w:ilvl="0" w:tplc="5C1C2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61C5D"/>
    <w:multiLevelType w:val="hybridMultilevel"/>
    <w:tmpl w:val="9F4A8688"/>
    <w:lvl w:ilvl="0" w:tplc="ABE84DA8">
      <w:start w:val="1"/>
      <w:numFmt w:val="bullet"/>
      <w:pStyle w:val="Opstilling-punktteg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9"/>
  </w:num>
  <w:num w:numId="7">
    <w:abstractNumId w:val="10"/>
  </w:num>
  <w:num w:numId="8">
    <w:abstractNumId w:val="23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21"/>
  </w:num>
  <w:num w:numId="22">
    <w:abstractNumId w:val="14"/>
  </w:num>
  <w:num w:numId="23">
    <w:abstractNumId w:val="2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0D"/>
    <w:rsid w:val="0000795A"/>
    <w:rsid w:val="00152343"/>
    <w:rsid w:val="00227DF5"/>
    <w:rsid w:val="002A7D19"/>
    <w:rsid w:val="002D22E0"/>
    <w:rsid w:val="003008EC"/>
    <w:rsid w:val="003112E5"/>
    <w:rsid w:val="003334C9"/>
    <w:rsid w:val="003C310D"/>
    <w:rsid w:val="003D2D1E"/>
    <w:rsid w:val="004D5008"/>
    <w:rsid w:val="00573E1D"/>
    <w:rsid w:val="00662FDF"/>
    <w:rsid w:val="00683517"/>
    <w:rsid w:val="0071046E"/>
    <w:rsid w:val="00714CD7"/>
    <w:rsid w:val="0075279C"/>
    <w:rsid w:val="007B0CB1"/>
    <w:rsid w:val="008547D2"/>
    <w:rsid w:val="009607BD"/>
    <w:rsid w:val="009F5E2B"/>
    <w:rsid w:val="00AC664A"/>
    <w:rsid w:val="00AD3CD4"/>
    <w:rsid w:val="00B442B5"/>
    <w:rsid w:val="00B71C13"/>
    <w:rsid w:val="00B738E2"/>
    <w:rsid w:val="00C017BC"/>
    <w:rsid w:val="00C17AEC"/>
    <w:rsid w:val="00C52FC2"/>
    <w:rsid w:val="00CE077C"/>
    <w:rsid w:val="00D1356C"/>
    <w:rsid w:val="00D4304F"/>
    <w:rsid w:val="00D651B9"/>
    <w:rsid w:val="00D96340"/>
    <w:rsid w:val="00E53907"/>
    <w:rsid w:val="00EC0F68"/>
    <w:rsid w:val="00EC5313"/>
    <w:rsid w:val="00ED5BCB"/>
    <w:rsid w:val="00F2741F"/>
    <w:rsid w:val="00F93BCC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C86FB5"/>
  <w15:chartTrackingRefBased/>
  <w15:docId w15:val="{840127A4-43B0-41C9-9FBF-8E8CBC18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a-DK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Overskrift1">
    <w:name w:val="heading 1"/>
    <w:basedOn w:val="Normal"/>
    <w:link w:val="Overskrift1Tegn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Overskrift2">
    <w:name w:val="heading 2"/>
    <w:basedOn w:val="Normal"/>
    <w:link w:val="Overskrift2Tegn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istetabel3-farve1">
    <w:name w:val="List Table 3 Accent 1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Opstilling-punkttegn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Sidehoved">
    <w:name w:val="header"/>
    <w:basedOn w:val="Normal"/>
    <w:link w:val="SidehovedTegn"/>
    <w:uiPriority w:val="99"/>
    <w:unhideWhenUsed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-Gitter">
    <w:name w:val="Table Grid"/>
    <w:basedOn w:val="Tabel-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retningspapir">
    <w:name w:val="Forretningspapir"/>
    <w:basedOn w:val="Tabel-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caps/>
      <w:sz w:val="40"/>
      <w:szCs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0072C6" w:themeColor="accent1"/>
    </w:rPr>
  </w:style>
  <w:style w:type="character" w:styleId="Fremhv">
    <w:name w:val="Emphasis"/>
    <w:basedOn w:val="Standardskrifttypeiafsni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color w:val="0072C6" w:themeColor="accent1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dsholdertekst">
    <w:name w:val="Placeholder Text"/>
    <w:basedOn w:val="Standardskrifttypeiafsnit"/>
    <w:uiPriority w:val="99"/>
    <w:semiHidden/>
    <w:rsid w:val="00EC0F68"/>
    <w:rPr>
      <w:color w:val="595959" w:themeColor="text1" w:themeTint="A6"/>
    </w:rPr>
  </w:style>
  <w:style w:type="paragraph" w:styleId="Sidefod">
    <w:name w:val="footer"/>
    <w:basedOn w:val="Normal"/>
    <w:link w:val="SidefodTegn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SidefodTegn">
    <w:name w:val="Sidefod Tegn"/>
    <w:basedOn w:val="Standardskrifttypeiafsnit"/>
    <w:link w:val="Sidefod"/>
    <w:uiPriority w:val="99"/>
    <w:rPr>
      <w:color w:val="FFFFFF" w:themeColor="background1"/>
      <w:shd w:val="clear" w:color="auto" w:fill="0072C6" w:themeFill="accent1"/>
    </w:rPr>
  </w:style>
  <w:style w:type="paragraph" w:styleId="Citat">
    <w:name w:val="Quote"/>
    <w:basedOn w:val="Normal"/>
    <w:next w:val="Normal"/>
    <w:link w:val="CitatTegn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Opstilling-talellerbogst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FB431B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B431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eafsnit">
    <w:name w:val="List Paragraph"/>
    <w:basedOn w:val="Normal"/>
    <w:uiPriority w:val="34"/>
    <w:unhideWhenUsed/>
    <w:qFormat/>
    <w:rsid w:val="003C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k\AppData\Roaming\Microsoft\Skabeloner\Forretningspapi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Forretningspapir.dotx</Template>
  <TotalTime>233</TotalTime>
  <Pages>3</Pages>
  <Words>302</Words>
  <Characters>1712</Characters>
  <Application>Microsoft Office Word</Application>
  <DocSecurity>0</DocSecurity>
  <Lines>42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Kramer</dc:creator>
  <cp:keywords/>
  <dc:description/>
  <cp:lastModifiedBy>Henrik Kramer</cp:lastModifiedBy>
  <cp:revision>3</cp:revision>
  <cp:lastPrinted>2019-04-29T06:01:00Z</cp:lastPrinted>
  <dcterms:created xsi:type="dcterms:W3CDTF">2019-05-29T07:45:00Z</dcterms:created>
  <dcterms:modified xsi:type="dcterms:W3CDTF">2019-05-29T11:38:00Z</dcterms:modified>
</cp:coreProperties>
</file>